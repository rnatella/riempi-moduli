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1BB7" w14:textId="153078BD" w:rsidR="00A0303D" w:rsidRPr="00F36467" w:rsidRDefault="009746D7" w:rsidP="00A0303D">
      <w:pPr>
        <w:pStyle w:val="Corpotesto"/>
        <w:jc w:val="center"/>
        <w:rPr>
          <w:bCs/>
          <w:sz w:val="22"/>
        </w:rPr>
      </w:pPr>
      <w:r>
        <w:rPr>
          <w:noProof/>
        </w:rPr>
        <w:pict w14:anchorId="73EF3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" style="width:335.05pt;height:71.05pt;visibility:visible;mso-width-percent:0;mso-height-percent:0;mso-width-percent:0;mso-height-percent:0">
            <v:imagedata r:id="rId8" o:title=""/>
          </v:shape>
        </w:pict>
      </w:r>
    </w:p>
    <w:p w14:paraId="7BB12EDE" w14:textId="77777777" w:rsidR="00A0303D" w:rsidRPr="00F36467" w:rsidRDefault="00A0303D" w:rsidP="00A0303D">
      <w:pPr>
        <w:pStyle w:val="Corpotesto"/>
        <w:jc w:val="center"/>
        <w:rPr>
          <w:bCs/>
          <w:sz w:val="22"/>
        </w:rPr>
      </w:pPr>
    </w:p>
    <w:p w14:paraId="575FF05C" w14:textId="77777777" w:rsidR="00A0303D" w:rsidRPr="00F36467" w:rsidRDefault="00A0303D" w:rsidP="00B00237">
      <w:pPr>
        <w:pStyle w:val="Corpotesto"/>
        <w:jc w:val="right"/>
        <w:rPr>
          <w:bCs/>
          <w:sz w:val="22"/>
        </w:rPr>
      </w:pPr>
    </w:p>
    <w:p w14:paraId="1694E10D" w14:textId="23400234" w:rsidR="006F665B" w:rsidRPr="00F36467" w:rsidRDefault="00B00237" w:rsidP="00B00237">
      <w:pPr>
        <w:pStyle w:val="Corpotesto"/>
        <w:jc w:val="right"/>
        <w:rPr>
          <w:bCs/>
          <w:sz w:val="22"/>
        </w:rPr>
      </w:pPr>
      <w:r w:rsidRPr="00F36467">
        <w:rPr>
          <w:bCs/>
          <w:sz w:val="22"/>
        </w:rPr>
        <w:t xml:space="preserve">ALLEGATO N. </w:t>
      </w:r>
      <w:r w:rsidR="00977BCC" w:rsidRPr="00F36467">
        <w:rPr>
          <w:bCs/>
          <w:sz w:val="22"/>
        </w:rPr>
        <w:t>4</w:t>
      </w:r>
      <w:r w:rsidR="00225735" w:rsidRPr="00F36467">
        <w:rPr>
          <w:bCs/>
          <w:sz w:val="22"/>
        </w:rPr>
        <w:t xml:space="preserve"> </w:t>
      </w:r>
      <w:r w:rsidRPr="00F36467">
        <w:rPr>
          <w:bCs/>
          <w:sz w:val="22"/>
        </w:rPr>
        <w:t>AL VERBALE N. 2</w:t>
      </w:r>
      <w:r w:rsidR="002943AE" w:rsidRPr="00F36467">
        <w:rPr>
          <w:bCs/>
          <w:sz w:val="22"/>
        </w:rPr>
        <w:t xml:space="preserve"> DEL </w:t>
      </w:r>
      <w:r w:rsidR="00C16F2F">
        <w:rPr>
          <w:bCs/>
          <w:sz w:val="22"/>
        </w:rPr>
        <w:t xml:space="preserve">{{ </w:t>
      </w:r>
      <w:proofErr w:type="spellStart"/>
      <w:r w:rsidR="00C16F2F">
        <w:rPr>
          <w:bCs/>
          <w:sz w:val="22"/>
        </w:rPr>
        <w:t>Data</w:t>
      </w:r>
      <w:r w:rsidR="00824FBF">
        <w:rPr>
          <w:bCs/>
          <w:sz w:val="22"/>
        </w:rPr>
        <w:t>_</w:t>
      </w:r>
      <w:r w:rsidR="00C16F2F">
        <w:rPr>
          <w:bCs/>
          <w:sz w:val="22"/>
        </w:rPr>
        <w:t>Colloquio</w:t>
      </w:r>
      <w:proofErr w:type="spellEnd"/>
      <w:r w:rsidR="00C16F2F">
        <w:rPr>
          <w:bCs/>
          <w:sz w:val="22"/>
        </w:rPr>
        <w:t xml:space="preserve"> }}</w:t>
      </w:r>
    </w:p>
    <w:p w14:paraId="688A6B37" w14:textId="77777777" w:rsidR="006F665B" w:rsidRPr="00F36467" w:rsidRDefault="006F665B" w:rsidP="003A115F">
      <w:pPr>
        <w:pStyle w:val="Corpotesto"/>
        <w:rPr>
          <w:b w:val="0"/>
          <w:bCs/>
          <w:sz w:val="22"/>
        </w:rPr>
      </w:pPr>
    </w:p>
    <w:p w14:paraId="213FFF5D" w14:textId="77777777" w:rsidR="00B321C2" w:rsidRPr="00F36467" w:rsidRDefault="00B321C2" w:rsidP="00B321C2">
      <w:pPr>
        <w:pStyle w:val="Corpotesto"/>
        <w:rPr>
          <w:rFonts w:ascii="Arial" w:hAnsi="Arial" w:cs="Arial"/>
          <w:b w:val="0"/>
          <w:szCs w:val="24"/>
        </w:rPr>
      </w:pPr>
    </w:p>
    <w:p w14:paraId="2F345938" w14:textId="59CD2440" w:rsidR="00F1414F" w:rsidRPr="00F36467" w:rsidRDefault="002943AE" w:rsidP="00CC6F46">
      <w:pPr>
        <w:spacing w:before="100" w:beforeAutospacing="1" w:after="100" w:afterAutospacing="1"/>
        <w:jc w:val="both"/>
        <w:rPr>
          <w:caps/>
          <w:sz w:val="24"/>
          <w:szCs w:val="24"/>
        </w:rPr>
      </w:pPr>
      <w:r w:rsidRPr="00F36467">
        <w:rPr>
          <w:bCs/>
          <w:sz w:val="24"/>
          <w:szCs w:val="24"/>
        </w:rPr>
        <w:t xml:space="preserve">CONCORSO, PER TITOLI E COLLOQUIO, PER IL CONFERIMENTO DI N. </w:t>
      </w:r>
      <w:r w:rsidR="00C16F2F">
        <w:rPr>
          <w:bCs/>
          <w:sz w:val="24"/>
          <w:szCs w:val="24"/>
        </w:rPr>
        <w:t xml:space="preserve">{{ </w:t>
      </w:r>
      <w:proofErr w:type="spellStart"/>
      <w:r w:rsidR="00C16F2F">
        <w:rPr>
          <w:bCs/>
          <w:sz w:val="24"/>
          <w:szCs w:val="24"/>
        </w:rPr>
        <w:t>Numero</w:t>
      </w:r>
      <w:r w:rsidR="00824FBF">
        <w:rPr>
          <w:bCs/>
          <w:sz w:val="24"/>
          <w:szCs w:val="24"/>
        </w:rPr>
        <w:t>_</w:t>
      </w:r>
      <w:r w:rsidR="00C16F2F">
        <w:rPr>
          <w:bCs/>
          <w:sz w:val="24"/>
          <w:szCs w:val="24"/>
        </w:rPr>
        <w:t>Assegni</w:t>
      </w:r>
      <w:proofErr w:type="spellEnd"/>
      <w:r w:rsidR="00C16F2F">
        <w:rPr>
          <w:bCs/>
          <w:sz w:val="24"/>
          <w:szCs w:val="24"/>
        </w:rPr>
        <w:t xml:space="preserve"> }}</w:t>
      </w:r>
      <w:r w:rsidRPr="00F36467">
        <w:rPr>
          <w:bCs/>
          <w:sz w:val="24"/>
          <w:szCs w:val="24"/>
        </w:rPr>
        <w:t xml:space="preserve"> ASSEGNO PER LO SVOLGIMENTO DI ATTIVITA' DI RICERCA, DELLA DURATA DI </w:t>
      </w:r>
      <w:r w:rsidR="00C16F2F">
        <w:rPr>
          <w:bCs/>
          <w:sz w:val="24"/>
          <w:szCs w:val="24"/>
        </w:rPr>
        <w:t xml:space="preserve">{{ </w:t>
      </w:r>
      <w:proofErr w:type="spellStart"/>
      <w:r w:rsidR="00C16F2F">
        <w:rPr>
          <w:bCs/>
          <w:sz w:val="24"/>
          <w:szCs w:val="24"/>
        </w:rPr>
        <w:t>Durata</w:t>
      </w:r>
      <w:r w:rsidR="00824FBF">
        <w:rPr>
          <w:bCs/>
          <w:sz w:val="24"/>
          <w:szCs w:val="24"/>
        </w:rPr>
        <w:t>_</w:t>
      </w:r>
      <w:r w:rsidR="00C16F2F">
        <w:rPr>
          <w:bCs/>
          <w:sz w:val="24"/>
          <w:szCs w:val="24"/>
        </w:rPr>
        <w:t>Assegno</w:t>
      </w:r>
      <w:proofErr w:type="spellEnd"/>
      <w:r w:rsidR="00C16F2F">
        <w:rPr>
          <w:bCs/>
          <w:sz w:val="24"/>
          <w:szCs w:val="24"/>
        </w:rPr>
        <w:t xml:space="preserve"> }}</w:t>
      </w:r>
      <w:r w:rsidRPr="00F36467">
        <w:rPr>
          <w:bCs/>
          <w:sz w:val="24"/>
          <w:szCs w:val="24"/>
        </w:rPr>
        <w:t>, NELL’AMBITO DISCIPLINARE “</w:t>
      </w:r>
      <w:r w:rsidR="00C16F2F">
        <w:rPr>
          <w:bCs/>
          <w:sz w:val="24"/>
          <w:szCs w:val="24"/>
        </w:rPr>
        <w:t xml:space="preserve">{{ </w:t>
      </w:r>
      <w:proofErr w:type="spellStart"/>
      <w:r w:rsidR="00C16F2F">
        <w:rPr>
          <w:bCs/>
          <w:sz w:val="24"/>
          <w:szCs w:val="24"/>
        </w:rPr>
        <w:t>Ambito</w:t>
      </w:r>
      <w:r w:rsidR="00824FBF">
        <w:rPr>
          <w:bCs/>
          <w:sz w:val="24"/>
          <w:szCs w:val="24"/>
        </w:rPr>
        <w:t>_</w:t>
      </w:r>
      <w:r w:rsidR="00C16F2F">
        <w:rPr>
          <w:bCs/>
          <w:sz w:val="24"/>
          <w:szCs w:val="24"/>
        </w:rPr>
        <w:t>Disciplinare</w:t>
      </w:r>
      <w:proofErr w:type="spellEnd"/>
      <w:r w:rsidR="00C16F2F">
        <w:rPr>
          <w:bCs/>
          <w:sz w:val="24"/>
          <w:szCs w:val="24"/>
        </w:rPr>
        <w:t xml:space="preserve"> }}</w:t>
      </w:r>
      <w:r w:rsidRPr="00F36467">
        <w:rPr>
          <w:bCs/>
          <w:sz w:val="24"/>
          <w:szCs w:val="24"/>
        </w:rPr>
        <w:t>”, DAL TITOLO “</w:t>
      </w:r>
      <w:r w:rsidR="00C16F2F">
        <w:rPr>
          <w:bCs/>
          <w:sz w:val="24"/>
          <w:szCs w:val="24"/>
        </w:rPr>
        <w:t xml:space="preserve">{{ </w:t>
      </w:r>
      <w:proofErr w:type="spellStart"/>
      <w:r w:rsidR="00C16F2F">
        <w:rPr>
          <w:bCs/>
          <w:sz w:val="24"/>
          <w:szCs w:val="24"/>
        </w:rPr>
        <w:t>Titolo</w:t>
      </w:r>
      <w:r w:rsidR="00824FBF">
        <w:rPr>
          <w:bCs/>
          <w:sz w:val="24"/>
          <w:szCs w:val="24"/>
        </w:rPr>
        <w:t>_</w:t>
      </w:r>
      <w:r w:rsidR="00C16F2F">
        <w:rPr>
          <w:bCs/>
          <w:sz w:val="24"/>
          <w:szCs w:val="24"/>
        </w:rPr>
        <w:t>Assegno</w:t>
      </w:r>
      <w:proofErr w:type="spellEnd"/>
      <w:r w:rsidR="00C16F2F">
        <w:rPr>
          <w:bCs/>
          <w:sz w:val="24"/>
          <w:szCs w:val="24"/>
        </w:rPr>
        <w:t xml:space="preserve"> }}</w:t>
      </w:r>
      <w:r w:rsidRPr="00F36467">
        <w:rPr>
          <w:bCs/>
          <w:sz w:val="24"/>
          <w:szCs w:val="24"/>
        </w:rPr>
        <w:t>”. STRUTTURA SEDE DELLA RICERCA: DIPARTIMENTO DI INGEGNERIA ELETTRICA E DELLE TECNOLOGIE DELL’INFORMAZIONE</w:t>
      </w:r>
      <w:r w:rsidR="00F14945" w:rsidRPr="00F36467">
        <w:rPr>
          <w:bCs/>
          <w:sz w:val="24"/>
          <w:szCs w:val="24"/>
        </w:rPr>
        <w:t>.</w:t>
      </w:r>
      <w:r w:rsidR="00CC6F46" w:rsidRPr="00F36467">
        <w:rPr>
          <w:bCs/>
          <w:sz w:val="24"/>
          <w:szCs w:val="24"/>
        </w:rPr>
        <w:t xml:space="preserve"> </w:t>
      </w:r>
      <w:r w:rsidR="00CC6F46" w:rsidRPr="00F36467">
        <w:rPr>
          <w:b/>
          <w:bCs/>
          <w:sz w:val="24"/>
          <w:szCs w:val="24"/>
        </w:rPr>
        <w:t xml:space="preserve">RIF. D.I.E.T.I. ASS. RIC. </w:t>
      </w:r>
      <w:r w:rsidR="00C16F2F">
        <w:rPr>
          <w:b/>
          <w:bCs/>
          <w:sz w:val="24"/>
          <w:szCs w:val="24"/>
        </w:rPr>
        <w:t xml:space="preserve">{{ </w:t>
      </w:r>
      <w:proofErr w:type="spellStart"/>
      <w:r w:rsidR="00C16F2F">
        <w:rPr>
          <w:b/>
          <w:bCs/>
          <w:sz w:val="24"/>
          <w:szCs w:val="24"/>
        </w:rPr>
        <w:t>Rif</w:t>
      </w:r>
      <w:r w:rsidR="00824FBF">
        <w:rPr>
          <w:b/>
          <w:bCs/>
          <w:sz w:val="24"/>
          <w:szCs w:val="24"/>
        </w:rPr>
        <w:t>_</w:t>
      </w:r>
      <w:r w:rsidR="00C16F2F">
        <w:rPr>
          <w:b/>
          <w:bCs/>
          <w:sz w:val="24"/>
          <w:szCs w:val="24"/>
        </w:rPr>
        <w:t>DIETI</w:t>
      </w:r>
      <w:proofErr w:type="spellEnd"/>
      <w:r w:rsidR="00C16F2F">
        <w:rPr>
          <w:b/>
          <w:bCs/>
          <w:sz w:val="24"/>
          <w:szCs w:val="24"/>
        </w:rPr>
        <w:t xml:space="preserve"> }}</w:t>
      </w:r>
      <w:r w:rsidR="00F1414F" w:rsidRPr="00F36467">
        <w:rPr>
          <w:sz w:val="24"/>
          <w:szCs w:val="24"/>
        </w:rPr>
        <w:t>.</w:t>
      </w:r>
    </w:p>
    <w:p w14:paraId="064F894C" w14:textId="77777777" w:rsidR="00230685" w:rsidRPr="00F36467" w:rsidRDefault="00230685">
      <w:pPr>
        <w:pStyle w:val="Corpotesto"/>
        <w:rPr>
          <w:sz w:val="24"/>
        </w:rPr>
      </w:pPr>
    </w:p>
    <w:p w14:paraId="3452D4D1" w14:textId="77777777" w:rsidR="00395B81" w:rsidRPr="00F36467" w:rsidRDefault="00C70698" w:rsidP="00395B81">
      <w:pPr>
        <w:pStyle w:val="Corpotesto"/>
        <w:jc w:val="center"/>
        <w:rPr>
          <w:sz w:val="24"/>
          <w:szCs w:val="24"/>
        </w:rPr>
      </w:pPr>
      <w:r w:rsidRPr="00F36467">
        <w:rPr>
          <w:sz w:val="24"/>
          <w:szCs w:val="24"/>
        </w:rPr>
        <w:t>ESITO FINALE DELLA VALUTAZIONE</w:t>
      </w:r>
    </w:p>
    <w:p w14:paraId="68BB3635" w14:textId="77777777" w:rsidR="00DD098A" w:rsidRPr="00F36467" w:rsidRDefault="00DD098A" w:rsidP="00395B81">
      <w:pPr>
        <w:pStyle w:val="Corpotesto"/>
        <w:jc w:val="center"/>
        <w:rPr>
          <w:sz w:val="24"/>
          <w:szCs w:val="24"/>
        </w:rPr>
      </w:pPr>
    </w:p>
    <w:p w14:paraId="711B78C0" w14:textId="77777777" w:rsidR="005633EE" w:rsidRPr="00F36467" w:rsidRDefault="005633EE" w:rsidP="00395B81">
      <w:pPr>
        <w:pStyle w:val="Corpotesto"/>
        <w:jc w:val="center"/>
        <w:rPr>
          <w:sz w:val="24"/>
          <w:szCs w:val="24"/>
        </w:rPr>
      </w:pPr>
    </w:p>
    <w:p w14:paraId="45F4545D" w14:textId="77777777" w:rsidR="00CE122A" w:rsidRPr="00F36467" w:rsidRDefault="00CE122A" w:rsidP="00395B81">
      <w:pPr>
        <w:pStyle w:val="Corpotesto"/>
        <w:jc w:val="center"/>
        <w:rPr>
          <w:sz w:val="24"/>
          <w:szCs w:val="24"/>
        </w:rPr>
      </w:pPr>
      <w:r w:rsidRPr="00F36467">
        <w:rPr>
          <w:sz w:val="24"/>
          <w:szCs w:val="24"/>
        </w:rPr>
        <w:t xml:space="preserve">Titolo del programma di ricerca </w:t>
      </w:r>
    </w:p>
    <w:p w14:paraId="49553BF1" w14:textId="77777777" w:rsidR="0055018E" w:rsidRPr="00F36467" w:rsidRDefault="0055018E" w:rsidP="00395B81">
      <w:pPr>
        <w:pStyle w:val="Corpotesto"/>
        <w:jc w:val="center"/>
        <w:rPr>
          <w:sz w:val="24"/>
          <w:szCs w:val="24"/>
        </w:rPr>
      </w:pPr>
    </w:p>
    <w:p w14:paraId="4594014D" w14:textId="1A57815F" w:rsidR="00F34632" w:rsidRPr="00F36467" w:rsidRDefault="00CC6F46" w:rsidP="00CC6F46">
      <w:pPr>
        <w:pStyle w:val="Corpotesto"/>
        <w:rPr>
          <w:b w:val="0"/>
          <w:sz w:val="24"/>
          <w:szCs w:val="24"/>
        </w:rPr>
      </w:pPr>
      <w:r w:rsidRPr="00F36467">
        <w:rPr>
          <w:b w:val="0"/>
          <w:sz w:val="24"/>
          <w:szCs w:val="24"/>
        </w:rPr>
        <w:t>“</w:t>
      </w:r>
      <w:r w:rsidR="00C16F2F">
        <w:rPr>
          <w:b w:val="0"/>
          <w:sz w:val="24"/>
          <w:szCs w:val="24"/>
        </w:rPr>
        <w:t xml:space="preserve">{{ </w:t>
      </w:r>
      <w:proofErr w:type="spellStart"/>
      <w:r w:rsidR="00C16F2F">
        <w:rPr>
          <w:b w:val="0"/>
          <w:sz w:val="24"/>
          <w:szCs w:val="24"/>
        </w:rPr>
        <w:t>Titolo</w:t>
      </w:r>
      <w:r w:rsidR="00824FBF">
        <w:rPr>
          <w:b w:val="0"/>
          <w:sz w:val="24"/>
          <w:szCs w:val="24"/>
        </w:rPr>
        <w:t>_</w:t>
      </w:r>
      <w:r w:rsidR="00C16F2F">
        <w:rPr>
          <w:b w:val="0"/>
          <w:sz w:val="24"/>
          <w:szCs w:val="24"/>
        </w:rPr>
        <w:t>Assegno</w:t>
      </w:r>
      <w:proofErr w:type="spellEnd"/>
      <w:r w:rsidR="00C16F2F">
        <w:rPr>
          <w:b w:val="0"/>
          <w:sz w:val="24"/>
          <w:szCs w:val="24"/>
        </w:rPr>
        <w:t xml:space="preserve"> }}</w:t>
      </w:r>
      <w:r w:rsidRPr="00F36467">
        <w:rPr>
          <w:b w:val="0"/>
          <w:sz w:val="24"/>
          <w:szCs w:val="24"/>
        </w:rPr>
        <w:t>”:</w:t>
      </w:r>
    </w:p>
    <w:p w14:paraId="2B8DCD69" w14:textId="77777777" w:rsidR="00CC6F46" w:rsidRPr="00F36467" w:rsidRDefault="00CC6F46" w:rsidP="00CC6F46">
      <w:pPr>
        <w:pStyle w:val="Corpotesto"/>
        <w:rPr>
          <w:rFonts w:ascii="Arial" w:hAnsi="Arial" w:cs="Arial"/>
          <w:szCs w:val="24"/>
        </w:rPr>
      </w:pPr>
    </w:p>
    <w:p w14:paraId="5A02CFDF" w14:textId="77777777" w:rsidR="00104F80" w:rsidRPr="00F36467" w:rsidRDefault="00104F80" w:rsidP="00395B81">
      <w:pPr>
        <w:pStyle w:val="Corpotesto"/>
        <w:jc w:val="center"/>
        <w:rPr>
          <w:rFonts w:ascii="Arial" w:hAnsi="Arial" w:cs="Arial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"/>
        <w:gridCol w:w="3204"/>
        <w:gridCol w:w="2044"/>
        <w:gridCol w:w="2555"/>
        <w:gridCol w:w="1707"/>
      </w:tblGrid>
      <w:tr w:rsidR="00104F80" w:rsidRPr="00F36467" w14:paraId="7A5AF185" w14:textId="77777777" w:rsidTr="00A30430">
        <w:trPr>
          <w:trHeight w:val="773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833E" w14:textId="77777777" w:rsidR="00104F80" w:rsidRPr="00F36467" w:rsidRDefault="00104F80">
            <w:pPr>
              <w:pStyle w:val="Corpotesto"/>
              <w:ind w:left="720"/>
              <w:rPr>
                <w:rFonts w:ascii="Arial" w:hAnsi="Arial" w:cs="Arial"/>
                <w:b w:val="0"/>
                <w:sz w:val="23"/>
                <w:szCs w:val="23"/>
              </w:rPr>
            </w:pP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A437" w14:textId="77777777" w:rsidR="00104F80" w:rsidRPr="00F36467" w:rsidRDefault="00104F80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>CANDIDATI</w:t>
            </w:r>
          </w:p>
          <w:p w14:paraId="0138786C" w14:textId="3870C7F6" w:rsidR="00104F80" w:rsidRPr="00F36467" w:rsidRDefault="00CC6F46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>Cognome e</w:t>
            </w:r>
            <w:r w:rsidR="00104F80" w:rsidRPr="00F36467">
              <w:rPr>
                <w:rFonts w:ascii="Arial" w:hAnsi="Arial" w:cs="Arial"/>
                <w:b w:val="0"/>
                <w:sz w:val="23"/>
                <w:szCs w:val="23"/>
              </w:rPr>
              <w:t xml:space="preserve"> Nome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81AD" w14:textId="77777777" w:rsidR="00104F80" w:rsidRPr="00F36467" w:rsidRDefault="00104F80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 xml:space="preserve">Punteggio titoli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BDC3" w14:textId="77777777" w:rsidR="00104F80" w:rsidRPr="00F36467" w:rsidRDefault="00104F80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>Punteggio colloquio</w:t>
            </w:r>
          </w:p>
          <w:p w14:paraId="421BC738" w14:textId="77777777" w:rsidR="00104F80" w:rsidRPr="00F36467" w:rsidRDefault="00104F80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800B" w14:textId="77777777" w:rsidR="00104F80" w:rsidRPr="00F36467" w:rsidRDefault="00104F80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>totale</w:t>
            </w:r>
          </w:p>
        </w:tc>
      </w:tr>
      <w:tr w:rsidR="007F49A9" w:rsidRPr="00F36467" w14:paraId="32E75E03" w14:textId="77777777" w:rsidTr="00DE2F04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7F1E" w14:textId="77777777" w:rsidR="007F49A9" w:rsidRPr="00F36467" w:rsidRDefault="00F34632">
            <w:pPr>
              <w:pStyle w:val="Corpotesto"/>
              <w:jc w:val="center"/>
              <w:rPr>
                <w:rFonts w:ascii="Arial" w:hAnsi="Arial" w:cs="Arial"/>
                <w:b w:val="0"/>
                <w:sz w:val="23"/>
                <w:szCs w:val="23"/>
              </w:rPr>
            </w:pPr>
            <w:r w:rsidRPr="00F36467">
              <w:rPr>
                <w:rFonts w:ascii="Arial" w:hAnsi="Arial" w:cs="Arial"/>
                <w:b w:val="0"/>
                <w:sz w:val="23"/>
                <w:szCs w:val="23"/>
              </w:rPr>
              <w:t>1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68DB" w14:textId="77777777" w:rsidR="007F49A9" w:rsidRPr="00F36467" w:rsidRDefault="007F49A9" w:rsidP="00223E8D">
            <w:pPr>
              <w:tabs>
                <w:tab w:val="left" w:pos="11088"/>
              </w:tabs>
              <w:ind w:right="-48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73EC" w14:textId="43D1C927" w:rsidR="007F49A9" w:rsidRPr="00F36467" w:rsidRDefault="00961479">
            <w:pPr>
              <w:pStyle w:val="Corpotes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F36467">
              <w:rPr>
                <w:rFonts w:ascii="Arial" w:hAnsi="Arial" w:cs="Arial"/>
                <w:sz w:val="23"/>
                <w:szCs w:val="23"/>
              </w:rPr>
              <w:t>__/</w:t>
            </w:r>
            <w:r w:rsidR="00C16F2F">
              <w:rPr>
                <w:rFonts w:ascii="Arial" w:hAnsi="Arial" w:cs="Arial"/>
                <w:sz w:val="23"/>
                <w:szCs w:val="23"/>
              </w:rPr>
              <w:t xml:space="preserve">{{ </w:t>
            </w:r>
            <w:proofErr w:type="spellStart"/>
            <w:r w:rsidR="00C16F2F">
              <w:rPr>
                <w:rFonts w:ascii="Arial" w:hAnsi="Arial" w:cs="Arial"/>
                <w:sz w:val="23"/>
                <w:szCs w:val="23"/>
              </w:rPr>
              <w:t>Punti</w:t>
            </w:r>
            <w:r w:rsidR="00824FBF">
              <w:rPr>
                <w:rFonts w:ascii="Arial" w:hAnsi="Arial" w:cs="Arial"/>
                <w:sz w:val="23"/>
                <w:szCs w:val="23"/>
              </w:rPr>
              <w:t>_</w:t>
            </w:r>
            <w:r w:rsidR="00C16F2F">
              <w:rPr>
                <w:rFonts w:ascii="Arial" w:hAnsi="Arial" w:cs="Arial"/>
                <w:sz w:val="23"/>
                <w:szCs w:val="23"/>
              </w:rPr>
              <w:t>Max</w:t>
            </w:r>
            <w:r w:rsidR="00824FBF">
              <w:rPr>
                <w:rFonts w:ascii="Arial" w:hAnsi="Arial" w:cs="Arial"/>
                <w:sz w:val="23"/>
                <w:szCs w:val="23"/>
              </w:rPr>
              <w:t>_</w:t>
            </w:r>
            <w:r w:rsidR="00C16F2F">
              <w:rPr>
                <w:rFonts w:ascii="Arial" w:hAnsi="Arial" w:cs="Arial"/>
                <w:sz w:val="23"/>
                <w:szCs w:val="23"/>
              </w:rPr>
              <w:t>Titoli</w:t>
            </w:r>
            <w:proofErr w:type="spellEnd"/>
            <w:r w:rsidR="00C16F2F">
              <w:rPr>
                <w:rFonts w:ascii="Arial" w:hAnsi="Arial" w:cs="Arial"/>
                <w:sz w:val="23"/>
                <w:szCs w:val="23"/>
              </w:rPr>
              <w:t xml:space="preserve"> }}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400D3" w14:textId="46E8388A" w:rsidR="007F49A9" w:rsidRPr="00F36467" w:rsidRDefault="00961479">
            <w:pPr>
              <w:pStyle w:val="Corpotes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F36467">
              <w:rPr>
                <w:rFonts w:ascii="Arial" w:hAnsi="Arial" w:cs="Arial"/>
                <w:sz w:val="23"/>
                <w:szCs w:val="23"/>
              </w:rPr>
              <w:t>__/</w:t>
            </w:r>
            <w:r w:rsidR="00C16F2F">
              <w:rPr>
                <w:rFonts w:ascii="Arial" w:hAnsi="Arial" w:cs="Arial"/>
                <w:sz w:val="23"/>
                <w:szCs w:val="23"/>
              </w:rPr>
              <w:t xml:space="preserve">{{ </w:t>
            </w:r>
            <w:proofErr w:type="spellStart"/>
            <w:r w:rsidR="00C16F2F">
              <w:rPr>
                <w:rFonts w:ascii="Arial" w:hAnsi="Arial" w:cs="Arial"/>
                <w:sz w:val="23"/>
                <w:szCs w:val="23"/>
              </w:rPr>
              <w:t>Punti</w:t>
            </w:r>
            <w:r w:rsidR="00824FBF">
              <w:rPr>
                <w:rFonts w:ascii="Arial" w:hAnsi="Arial" w:cs="Arial"/>
                <w:sz w:val="23"/>
                <w:szCs w:val="23"/>
              </w:rPr>
              <w:t>_</w:t>
            </w:r>
            <w:r w:rsidR="00C16F2F">
              <w:rPr>
                <w:rFonts w:ascii="Arial" w:hAnsi="Arial" w:cs="Arial"/>
                <w:sz w:val="23"/>
                <w:szCs w:val="23"/>
              </w:rPr>
              <w:t>Max</w:t>
            </w:r>
            <w:r w:rsidR="00824FBF">
              <w:rPr>
                <w:rFonts w:ascii="Arial" w:hAnsi="Arial" w:cs="Arial"/>
                <w:sz w:val="23"/>
                <w:szCs w:val="23"/>
              </w:rPr>
              <w:t>_</w:t>
            </w:r>
            <w:r w:rsidR="00C16F2F">
              <w:rPr>
                <w:rFonts w:ascii="Arial" w:hAnsi="Arial" w:cs="Arial"/>
                <w:sz w:val="23"/>
                <w:szCs w:val="23"/>
              </w:rPr>
              <w:t>Colloquio</w:t>
            </w:r>
            <w:proofErr w:type="spellEnd"/>
            <w:r w:rsidR="00C16F2F">
              <w:rPr>
                <w:rFonts w:ascii="Arial" w:hAnsi="Arial" w:cs="Arial"/>
                <w:sz w:val="23"/>
                <w:szCs w:val="23"/>
              </w:rPr>
              <w:t xml:space="preserve"> }}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05B32" w14:textId="77777777" w:rsidR="007F49A9" w:rsidRPr="00F36467" w:rsidRDefault="00961479">
            <w:pPr>
              <w:pStyle w:val="Corpotesto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F36467">
              <w:rPr>
                <w:rFonts w:ascii="Arial" w:hAnsi="Arial" w:cs="Arial"/>
                <w:sz w:val="23"/>
                <w:szCs w:val="23"/>
              </w:rPr>
              <w:t>__/100</w:t>
            </w:r>
          </w:p>
        </w:tc>
      </w:tr>
    </w:tbl>
    <w:p w14:paraId="710E728D" w14:textId="77777777" w:rsidR="00104F80" w:rsidRPr="00F36467" w:rsidRDefault="00104F80" w:rsidP="00395B81">
      <w:pPr>
        <w:pStyle w:val="Corpotesto"/>
        <w:jc w:val="center"/>
        <w:rPr>
          <w:rFonts w:ascii="Arial" w:hAnsi="Arial" w:cs="Arial"/>
          <w:szCs w:val="24"/>
        </w:rPr>
      </w:pPr>
    </w:p>
    <w:p w14:paraId="524D86C7" w14:textId="77777777" w:rsidR="0057343B" w:rsidRPr="00F36467" w:rsidRDefault="0057343B" w:rsidP="00395B81">
      <w:pPr>
        <w:pStyle w:val="Corpotesto"/>
        <w:jc w:val="center"/>
        <w:rPr>
          <w:rFonts w:ascii="Arial" w:hAnsi="Arial" w:cs="Arial"/>
          <w:szCs w:val="24"/>
        </w:rPr>
      </w:pPr>
    </w:p>
    <w:p w14:paraId="03386E5E" w14:textId="54025D0E" w:rsidR="00DA6D9A" w:rsidRPr="00F36467" w:rsidRDefault="00DA6D9A" w:rsidP="00DA6D9A">
      <w:pPr>
        <w:jc w:val="both"/>
        <w:rPr>
          <w:sz w:val="24"/>
          <w:szCs w:val="24"/>
        </w:rPr>
      </w:pPr>
      <w:r w:rsidRPr="00F36467">
        <w:rPr>
          <w:sz w:val="24"/>
          <w:szCs w:val="24"/>
        </w:rPr>
        <w:t xml:space="preserve">Napoli, </w:t>
      </w:r>
      <w:r w:rsidR="00C16F2F">
        <w:rPr>
          <w:sz w:val="24"/>
          <w:szCs w:val="24"/>
        </w:rPr>
        <w:t xml:space="preserve">{{ </w:t>
      </w:r>
      <w:proofErr w:type="spellStart"/>
      <w:r w:rsidR="00C16F2F">
        <w:rPr>
          <w:sz w:val="24"/>
          <w:szCs w:val="24"/>
        </w:rPr>
        <w:t>Data</w:t>
      </w:r>
      <w:r w:rsidR="00824FBF">
        <w:rPr>
          <w:sz w:val="24"/>
          <w:szCs w:val="24"/>
        </w:rPr>
        <w:t>_</w:t>
      </w:r>
      <w:r w:rsidR="00C16F2F">
        <w:rPr>
          <w:sz w:val="24"/>
          <w:szCs w:val="24"/>
        </w:rPr>
        <w:t>Colloquio</w:t>
      </w:r>
      <w:proofErr w:type="spellEnd"/>
      <w:r w:rsidR="00C16F2F">
        <w:rPr>
          <w:sz w:val="24"/>
          <w:szCs w:val="24"/>
        </w:rPr>
        <w:t xml:space="preserve"> }}</w:t>
      </w:r>
    </w:p>
    <w:p w14:paraId="26EEB91B" w14:textId="77777777" w:rsidR="00F811B3" w:rsidRPr="00F36467" w:rsidRDefault="00F811B3">
      <w:pPr>
        <w:pStyle w:val="Corpotesto"/>
        <w:rPr>
          <w:b w:val="0"/>
          <w:sz w:val="24"/>
        </w:rPr>
      </w:pPr>
    </w:p>
    <w:p w14:paraId="2F401A0D" w14:textId="77777777" w:rsidR="00511C7B" w:rsidRPr="00F36467" w:rsidRDefault="00E221B2" w:rsidP="00E221B2">
      <w:pPr>
        <w:pStyle w:val="Corpotesto"/>
        <w:jc w:val="center"/>
        <w:rPr>
          <w:b w:val="0"/>
          <w:sz w:val="24"/>
        </w:rPr>
      </w:pPr>
      <w:r w:rsidRPr="00F36467">
        <w:rPr>
          <w:b w:val="0"/>
          <w:sz w:val="24"/>
        </w:rPr>
        <w:t xml:space="preserve">                                                </w:t>
      </w:r>
      <w:r w:rsidR="00831F24" w:rsidRPr="00F36467">
        <w:rPr>
          <w:b w:val="0"/>
          <w:sz w:val="24"/>
        </w:rPr>
        <w:t xml:space="preserve">                          </w:t>
      </w:r>
      <w:r w:rsidRPr="00F36467">
        <w:rPr>
          <w:b w:val="0"/>
          <w:sz w:val="24"/>
        </w:rPr>
        <w:t xml:space="preserve"> </w:t>
      </w:r>
      <w:r w:rsidR="006F2BE0" w:rsidRPr="00F36467">
        <w:rPr>
          <w:b w:val="0"/>
          <w:sz w:val="24"/>
        </w:rPr>
        <w:t xml:space="preserve">Il Presidente della </w:t>
      </w:r>
      <w:r w:rsidR="00511C7B" w:rsidRPr="00F36467">
        <w:rPr>
          <w:b w:val="0"/>
          <w:sz w:val="24"/>
        </w:rPr>
        <w:t xml:space="preserve">Commissione </w:t>
      </w:r>
    </w:p>
    <w:p w14:paraId="49343C04" w14:textId="3E422DF4" w:rsidR="00511C7B" w:rsidRDefault="00E221B2">
      <w:pPr>
        <w:pStyle w:val="Corpotesto"/>
        <w:rPr>
          <w:b w:val="0"/>
          <w:sz w:val="24"/>
        </w:rPr>
      </w:pPr>
      <w:r w:rsidRPr="00F36467">
        <w:rPr>
          <w:b w:val="0"/>
          <w:sz w:val="24"/>
        </w:rPr>
        <w:tab/>
      </w:r>
      <w:r w:rsidRPr="00F36467">
        <w:rPr>
          <w:b w:val="0"/>
          <w:sz w:val="24"/>
        </w:rPr>
        <w:tab/>
      </w:r>
      <w:r w:rsidRPr="00F36467">
        <w:rPr>
          <w:b w:val="0"/>
          <w:sz w:val="24"/>
        </w:rPr>
        <w:tab/>
      </w:r>
      <w:r w:rsidRPr="00F36467">
        <w:rPr>
          <w:b w:val="0"/>
          <w:sz w:val="24"/>
        </w:rPr>
        <w:tab/>
      </w:r>
      <w:r w:rsidRPr="00F36467">
        <w:rPr>
          <w:b w:val="0"/>
          <w:sz w:val="24"/>
        </w:rPr>
        <w:tab/>
      </w:r>
      <w:r w:rsidRPr="00F36467">
        <w:rPr>
          <w:b w:val="0"/>
          <w:sz w:val="24"/>
        </w:rPr>
        <w:tab/>
        <w:t xml:space="preserve">            </w:t>
      </w:r>
      <w:r w:rsidR="00A73AC3" w:rsidRPr="00F36467">
        <w:rPr>
          <w:b w:val="0"/>
          <w:sz w:val="24"/>
        </w:rPr>
        <w:t xml:space="preserve">  </w:t>
      </w:r>
      <w:r w:rsidR="00831F24" w:rsidRPr="00F36467">
        <w:rPr>
          <w:b w:val="0"/>
          <w:sz w:val="24"/>
        </w:rPr>
        <w:t xml:space="preserve">        </w:t>
      </w:r>
      <w:r w:rsidR="00DF3A36" w:rsidRPr="00F36467">
        <w:rPr>
          <w:b w:val="0"/>
          <w:sz w:val="24"/>
        </w:rPr>
        <w:t xml:space="preserve">        </w:t>
      </w:r>
      <w:r w:rsidR="00C16F2F">
        <w:rPr>
          <w:b w:val="0"/>
          <w:sz w:val="24"/>
        </w:rPr>
        <w:t>{{ Membro</w:t>
      </w:r>
      <w:r w:rsidR="00824FBF">
        <w:rPr>
          <w:b w:val="0"/>
          <w:sz w:val="24"/>
        </w:rPr>
        <w:t>_</w:t>
      </w:r>
      <w:r w:rsidR="00C16F2F">
        <w:rPr>
          <w:b w:val="0"/>
          <w:sz w:val="24"/>
        </w:rPr>
        <w:t>1 }}</w:t>
      </w:r>
    </w:p>
    <w:sectPr w:rsidR="00511C7B" w:rsidSect="009746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5" w:right="1134" w:bottom="1134" w:left="1134" w:header="709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B976" w14:textId="77777777" w:rsidR="009746D7" w:rsidRDefault="009746D7">
      <w:r>
        <w:separator/>
      </w:r>
    </w:p>
  </w:endnote>
  <w:endnote w:type="continuationSeparator" w:id="0">
    <w:p w14:paraId="3A1216B1" w14:textId="77777777" w:rsidR="009746D7" w:rsidRDefault="0097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D7D0" w14:textId="77777777" w:rsidR="00511C7B" w:rsidRDefault="00E8319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511C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9481AEF" w14:textId="77777777" w:rsidR="00511C7B" w:rsidRDefault="00511C7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D6BA" w14:textId="77777777" w:rsidR="00511C7B" w:rsidRDefault="00511C7B" w:rsidP="00C250C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171B" w14:textId="77777777" w:rsidR="00C250CD" w:rsidRDefault="00C250C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D043" w14:textId="77777777" w:rsidR="009746D7" w:rsidRDefault="009746D7">
      <w:r>
        <w:separator/>
      </w:r>
    </w:p>
  </w:footnote>
  <w:footnote w:type="continuationSeparator" w:id="0">
    <w:p w14:paraId="647E8042" w14:textId="77777777" w:rsidR="009746D7" w:rsidRDefault="0097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046D" w14:textId="77777777" w:rsidR="00C250CD" w:rsidRDefault="00C250C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0A5F" w14:textId="77777777" w:rsidR="00C250CD" w:rsidRDefault="00C250C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C9D9" w14:textId="77777777" w:rsidR="00C250CD" w:rsidRDefault="00C250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4BB"/>
    <w:multiLevelType w:val="hybridMultilevel"/>
    <w:tmpl w:val="6D90A1EA"/>
    <w:lvl w:ilvl="0" w:tplc="DE4CA17A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14926AEC"/>
    <w:multiLevelType w:val="hybridMultilevel"/>
    <w:tmpl w:val="7E76E5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2F6"/>
    <w:multiLevelType w:val="singleLevel"/>
    <w:tmpl w:val="6DD889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327F7635"/>
    <w:multiLevelType w:val="singleLevel"/>
    <w:tmpl w:val="3224DF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71E46EE"/>
    <w:multiLevelType w:val="hybridMultilevel"/>
    <w:tmpl w:val="3A6EDD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03E89"/>
    <w:multiLevelType w:val="singleLevel"/>
    <w:tmpl w:val="6DD889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113407067">
    <w:abstractNumId w:val="3"/>
  </w:num>
  <w:num w:numId="2" w16cid:durableId="617643647">
    <w:abstractNumId w:val="2"/>
  </w:num>
  <w:num w:numId="3" w16cid:durableId="439302973">
    <w:abstractNumId w:val="5"/>
  </w:num>
  <w:num w:numId="4" w16cid:durableId="1418401458">
    <w:abstractNumId w:val="0"/>
  </w:num>
  <w:num w:numId="5" w16cid:durableId="1468471701">
    <w:abstractNumId w:val="1"/>
  </w:num>
  <w:num w:numId="6" w16cid:durableId="473958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CBD"/>
    <w:rsid w:val="000131D4"/>
    <w:rsid w:val="0001467C"/>
    <w:rsid w:val="0001635E"/>
    <w:rsid w:val="00021FD7"/>
    <w:rsid w:val="00022E16"/>
    <w:rsid w:val="00025D56"/>
    <w:rsid w:val="00032B06"/>
    <w:rsid w:val="0003439C"/>
    <w:rsid w:val="000357C5"/>
    <w:rsid w:val="0005034E"/>
    <w:rsid w:val="00051853"/>
    <w:rsid w:val="00051EA0"/>
    <w:rsid w:val="000547F2"/>
    <w:rsid w:val="00056CA0"/>
    <w:rsid w:val="00057D07"/>
    <w:rsid w:val="00060124"/>
    <w:rsid w:val="00060D28"/>
    <w:rsid w:val="00064361"/>
    <w:rsid w:val="00065943"/>
    <w:rsid w:val="000706D8"/>
    <w:rsid w:val="0007180A"/>
    <w:rsid w:val="000728FA"/>
    <w:rsid w:val="00075375"/>
    <w:rsid w:val="0007632B"/>
    <w:rsid w:val="0008035A"/>
    <w:rsid w:val="00082A59"/>
    <w:rsid w:val="00090947"/>
    <w:rsid w:val="00096D9E"/>
    <w:rsid w:val="000A0967"/>
    <w:rsid w:val="000A1DAC"/>
    <w:rsid w:val="000A5DAA"/>
    <w:rsid w:val="000A6338"/>
    <w:rsid w:val="000B0902"/>
    <w:rsid w:val="000B25FF"/>
    <w:rsid w:val="000C073B"/>
    <w:rsid w:val="000F6CBD"/>
    <w:rsid w:val="000F7DA5"/>
    <w:rsid w:val="0010390B"/>
    <w:rsid w:val="00104F80"/>
    <w:rsid w:val="00112660"/>
    <w:rsid w:val="00122038"/>
    <w:rsid w:val="00127366"/>
    <w:rsid w:val="001368F6"/>
    <w:rsid w:val="00140AE5"/>
    <w:rsid w:val="00143D9A"/>
    <w:rsid w:val="001464F0"/>
    <w:rsid w:val="00146A66"/>
    <w:rsid w:val="00147E46"/>
    <w:rsid w:val="00150E21"/>
    <w:rsid w:val="00151B47"/>
    <w:rsid w:val="00154AC9"/>
    <w:rsid w:val="00157688"/>
    <w:rsid w:val="001639C6"/>
    <w:rsid w:val="00166A81"/>
    <w:rsid w:val="00166BE4"/>
    <w:rsid w:val="0017134F"/>
    <w:rsid w:val="00172B9C"/>
    <w:rsid w:val="00174C96"/>
    <w:rsid w:val="0018114D"/>
    <w:rsid w:val="00194421"/>
    <w:rsid w:val="00195C61"/>
    <w:rsid w:val="001962D7"/>
    <w:rsid w:val="001A30D8"/>
    <w:rsid w:val="001B2B67"/>
    <w:rsid w:val="001B37C1"/>
    <w:rsid w:val="001B405F"/>
    <w:rsid w:val="001B6AE8"/>
    <w:rsid w:val="001C08AA"/>
    <w:rsid w:val="001C3192"/>
    <w:rsid w:val="001C3987"/>
    <w:rsid w:val="001C5567"/>
    <w:rsid w:val="001C6059"/>
    <w:rsid w:val="001D2D6E"/>
    <w:rsid w:val="001D7F08"/>
    <w:rsid w:val="001E2499"/>
    <w:rsid w:val="001E6CD7"/>
    <w:rsid w:val="00206A4E"/>
    <w:rsid w:val="00207C0A"/>
    <w:rsid w:val="002110C9"/>
    <w:rsid w:val="00211D06"/>
    <w:rsid w:val="00216CD6"/>
    <w:rsid w:val="002172BF"/>
    <w:rsid w:val="00221580"/>
    <w:rsid w:val="0022213E"/>
    <w:rsid w:val="00223E8D"/>
    <w:rsid w:val="0022409F"/>
    <w:rsid w:val="00225735"/>
    <w:rsid w:val="002303C4"/>
    <w:rsid w:val="00230685"/>
    <w:rsid w:val="00240962"/>
    <w:rsid w:val="00252CF3"/>
    <w:rsid w:val="00253B2B"/>
    <w:rsid w:val="00253C10"/>
    <w:rsid w:val="00254F06"/>
    <w:rsid w:val="00257737"/>
    <w:rsid w:val="00260A53"/>
    <w:rsid w:val="00261A66"/>
    <w:rsid w:val="00262B43"/>
    <w:rsid w:val="002713CA"/>
    <w:rsid w:val="002775A6"/>
    <w:rsid w:val="0028417A"/>
    <w:rsid w:val="00284EAB"/>
    <w:rsid w:val="002943AE"/>
    <w:rsid w:val="00296130"/>
    <w:rsid w:val="002A0245"/>
    <w:rsid w:val="002A09AA"/>
    <w:rsid w:val="002A33E2"/>
    <w:rsid w:val="002A6E69"/>
    <w:rsid w:val="002B2C34"/>
    <w:rsid w:val="002C6A29"/>
    <w:rsid w:val="002C782A"/>
    <w:rsid w:val="002D053B"/>
    <w:rsid w:val="002D0EF7"/>
    <w:rsid w:val="002F0892"/>
    <w:rsid w:val="002F4521"/>
    <w:rsid w:val="002F47FE"/>
    <w:rsid w:val="00300933"/>
    <w:rsid w:val="003038F2"/>
    <w:rsid w:val="00303AC9"/>
    <w:rsid w:val="003056F4"/>
    <w:rsid w:val="00312BF3"/>
    <w:rsid w:val="00315FDC"/>
    <w:rsid w:val="00331AD0"/>
    <w:rsid w:val="0033329E"/>
    <w:rsid w:val="00333FAC"/>
    <w:rsid w:val="00335C9C"/>
    <w:rsid w:val="00340774"/>
    <w:rsid w:val="00340B14"/>
    <w:rsid w:val="00342167"/>
    <w:rsid w:val="003454D7"/>
    <w:rsid w:val="0034624D"/>
    <w:rsid w:val="00356593"/>
    <w:rsid w:val="003567F2"/>
    <w:rsid w:val="003611CF"/>
    <w:rsid w:val="00364F27"/>
    <w:rsid w:val="00366FDD"/>
    <w:rsid w:val="0037240F"/>
    <w:rsid w:val="00374BF1"/>
    <w:rsid w:val="0037607D"/>
    <w:rsid w:val="00377C8B"/>
    <w:rsid w:val="00391550"/>
    <w:rsid w:val="0039434D"/>
    <w:rsid w:val="00394A07"/>
    <w:rsid w:val="00395B81"/>
    <w:rsid w:val="00396470"/>
    <w:rsid w:val="003A115F"/>
    <w:rsid w:val="003A5794"/>
    <w:rsid w:val="003A595E"/>
    <w:rsid w:val="003A7273"/>
    <w:rsid w:val="003B5652"/>
    <w:rsid w:val="003B63C8"/>
    <w:rsid w:val="003C05D8"/>
    <w:rsid w:val="003C0B95"/>
    <w:rsid w:val="003C19B3"/>
    <w:rsid w:val="003C29D1"/>
    <w:rsid w:val="003D363D"/>
    <w:rsid w:val="003D53BF"/>
    <w:rsid w:val="003D7F7F"/>
    <w:rsid w:val="003E5107"/>
    <w:rsid w:val="003E5E85"/>
    <w:rsid w:val="003F022D"/>
    <w:rsid w:val="003F5229"/>
    <w:rsid w:val="003F5BCB"/>
    <w:rsid w:val="0040170E"/>
    <w:rsid w:val="00402C8D"/>
    <w:rsid w:val="00403226"/>
    <w:rsid w:val="00405155"/>
    <w:rsid w:val="00411B6D"/>
    <w:rsid w:val="00413104"/>
    <w:rsid w:val="0041504E"/>
    <w:rsid w:val="0041767C"/>
    <w:rsid w:val="004225C6"/>
    <w:rsid w:val="00422900"/>
    <w:rsid w:val="004249B7"/>
    <w:rsid w:val="004261D6"/>
    <w:rsid w:val="004318F1"/>
    <w:rsid w:val="004347C7"/>
    <w:rsid w:val="00434A7A"/>
    <w:rsid w:val="00435C6C"/>
    <w:rsid w:val="00436702"/>
    <w:rsid w:val="00440E6E"/>
    <w:rsid w:val="004435CA"/>
    <w:rsid w:val="00443AB7"/>
    <w:rsid w:val="00443CC7"/>
    <w:rsid w:val="00445D62"/>
    <w:rsid w:val="004511B6"/>
    <w:rsid w:val="004514DF"/>
    <w:rsid w:val="004540CF"/>
    <w:rsid w:val="004566B7"/>
    <w:rsid w:val="00457A53"/>
    <w:rsid w:val="00461730"/>
    <w:rsid w:val="00464FAC"/>
    <w:rsid w:val="00473369"/>
    <w:rsid w:val="00473516"/>
    <w:rsid w:val="0048128A"/>
    <w:rsid w:val="00487455"/>
    <w:rsid w:val="00487A10"/>
    <w:rsid w:val="00497A60"/>
    <w:rsid w:val="004A02D3"/>
    <w:rsid w:val="004A0934"/>
    <w:rsid w:val="004A4088"/>
    <w:rsid w:val="004C03DE"/>
    <w:rsid w:val="004C31A0"/>
    <w:rsid w:val="004C5580"/>
    <w:rsid w:val="004D0154"/>
    <w:rsid w:val="004D0D03"/>
    <w:rsid w:val="004D1350"/>
    <w:rsid w:val="004D41B6"/>
    <w:rsid w:val="004D5393"/>
    <w:rsid w:val="004E13A5"/>
    <w:rsid w:val="004E371B"/>
    <w:rsid w:val="004E6DFE"/>
    <w:rsid w:val="004E7B8B"/>
    <w:rsid w:val="004E7C77"/>
    <w:rsid w:val="004E7FE3"/>
    <w:rsid w:val="00501B91"/>
    <w:rsid w:val="00506F51"/>
    <w:rsid w:val="005104B3"/>
    <w:rsid w:val="00511C7B"/>
    <w:rsid w:val="00512AF8"/>
    <w:rsid w:val="00512F5A"/>
    <w:rsid w:val="00513701"/>
    <w:rsid w:val="00514B62"/>
    <w:rsid w:val="00514BAB"/>
    <w:rsid w:val="00523659"/>
    <w:rsid w:val="005315B6"/>
    <w:rsid w:val="00536635"/>
    <w:rsid w:val="005400A5"/>
    <w:rsid w:val="0054010F"/>
    <w:rsid w:val="00540F19"/>
    <w:rsid w:val="00541C10"/>
    <w:rsid w:val="00543527"/>
    <w:rsid w:val="00544AC7"/>
    <w:rsid w:val="005454A9"/>
    <w:rsid w:val="00547607"/>
    <w:rsid w:val="0055018E"/>
    <w:rsid w:val="00552594"/>
    <w:rsid w:val="00553AA9"/>
    <w:rsid w:val="0055731F"/>
    <w:rsid w:val="00560742"/>
    <w:rsid w:val="005633EE"/>
    <w:rsid w:val="00564D80"/>
    <w:rsid w:val="00566D17"/>
    <w:rsid w:val="005704F4"/>
    <w:rsid w:val="0057246F"/>
    <w:rsid w:val="0057343B"/>
    <w:rsid w:val="00575B1B"/>
    <w:rsid w:val="00576402"/>
    <w:rsid w:val="00580B89"/>
    <w:rsid w:val="005845F4"/>
    <w:rsid w:val="0058714E"/>
    <w:rsid w:val="00592D7B"/>
    <w:rsid w:val="005A0152"/>
    <w:rsid w:val="005A31CC"/>
    <w:rsid w:val="005A4614"/>
    <w:rsid w:val="005A65AA"/>
    <w:rsid w:val="005B2C86"/>
    <w:rsid w:val="005B376F"/>
    <w:rsid w:val="005C0D10"/>
    <w:rsid w:val="005C14C7"/>
    <w:rsid w:val="005D14C4"/>
    <w:rsid w:val="005D460C"/>
    <w:rsid w:val="005D699E"/>
    <w:rsid w:val="005D6AD4"/>
    <w:rsid w:val="005E2EE7"/>
    <w:rsid w:val="005E7B64"/>
    <w:rsid w:val="005F6414"/>
    <w:rsid w:val="0060063D"/>
    <w:rsid w:val="00600BA2"/>
    <w:rsid w:val="00600CA4"/>
    <w:rsid w:val="0060368B"/>
    <w:rsid w:val="0060500C"/>
    <w:rsid w:val="00605C22"/>
    <w:rsid w:val="0060707A"/>
    <w:rsid w:val="00613556"/>
    <w:rsid w:val="00615AD1"/>
    <w:rsid w:val="0062458C"/>
    <w:rsid w:val="00631C81"/>
    <w:rsid w:val="00633FA5"/>
    <w:rsid w:val="00637310"/>
    <w:rsid w:val="00645544"/>
    <w:rsid w:val="00650FB6"/>
    <w:rsid w:val="00651486"/>
    <w:rsid w:val="006515F7"/>
    <w:rsid w:val="006667E9"/>
    <w:rsid w:val="00670528"/>
    <w:rsid w:val="006817B4"/>
    <w:rsid w:val="00681C2E"/>
    <w:rsid w:val="00681D15"/>
    <w:rsid w:val="00682ADD"/>
    <w:rsid w:val="00683E07"/>
    <w:rsid w:val="006911C6"/>
    <w:rsid w:val="00692900"/>
    <w:rsid w:val="00694A7F"/>
    <w:rsid w:val="006C2B90"/>
    <w:rsid w:val="006C79B1"/>
    <w:rsid w:val="006D062F"/>
    <w:rsid w:val="006D3BC3"/>
    <w:rsid w:val="006E0AAC"/>
    <w:rsid w:val="006E4F1A"/>
    <w:rsid w:val="006F1463"/>
    <w:rsid w:val="006F2BE0"/>
    <w:rsid w:val="006F444E"/>
    <w:rsid w:val="006F665B"/>
    <w:rsid w:val="00701878"/>
    <w:rsid w:val="007027A0"/>
    <w:rsid w:val="00702B96"/>
    <w:rsid w:val="007039B3"/>
    <w:rsid w:val="007066F7"/>
    <w:rsid w:val="007071BB"/>
    <w:rsid w:val="0071091C"/>
    <w:rsid w:val="00710A98"/>
    <w:rsid w:val="00711778"/>
    <w:rsid w:val="007169C9"/>
    <w:rsid w:val="00720CAB"/>
    <w:rsid w:val="0072481E"/>
    <w:rsid w:val="00724F75"/>
    <w:rsid w:val="00743AA5"/>
    <w:rsid w:val="00744D0E"/>
    <w:rsid w:val="00757080"/>
    <w:rsid w:val="0077673C"/>
    <w:rsid w:val="00790154"/>
    <w:rsid w:val="00791D7C"/>
    <w:rsid w:val="00792C5F"/>
    <w:rsid w:val="0079314F"/>
    <w:rsid w:val="0079736C"/>
    <w:rsid w:val="007A097D"/>
    <w:rsid w:val="007A33FD"/>
    <w:rsid w:val="007A5ABA"/>
    <w:rsid w:val="007B10FE"/>
    <w:rsid w:val="007B1407"/>
    <w:rsid w:val="007B21A6"/>
    <w:rsid w:val="007B4253"/>
    <w:rsid w:val="007C0FB2"/>
    <w:rsid w:val="007C5D3A"/>
    <w:rsid w:val="007D0C27"/>
    <w:rsid w:val="007D57C7"/>
    <w:rsid w:val="007E0C77"/>
    <w:rsid w:val="007F0AEB"/>
    <w:rsid w:val="007F13AD"/>
    <w:rsid w:val="007F49A9"/>
    <w:rsid w:val="008002DA"/>
    <w:rsid w:val="008020FB"/>
    <w:rsid w:val="00812D5E"/>
    <w:rsid w:val="008159EA"/>
    <w:rsid w:val="008174E8"/>
    <w:rsid w:val="00823D88"/>
    <w:rsid w:val="00824FBF"/>
    <w:rsid w:val="008260AC"/>
    <w:rsid w:val="00826C8B"/>
    <w:rsid w:val="00830D48"/>
    <w:rsid w:val="00831F24"/>
    <w:rsid w:val="00833A40"/>
    <w:rsid w:val="00845AFA"/>
    <w:rsid w:val="00846565"/>
    <w:rsid w:val="00850E71"/>
    <w:rsid w:val="008534E8"/>
    <w:rsid w:val="008546CD"/>
    <w:rsid w:val="008548C0"/>
    <w:rsid w:val="008639AB"/>
    <w:rsid w:val="00871224"/>
    <w:rsid w:val="008724D5"/>
    <w:rsid w:val="00876B5F"/>
    <w:rsid w:val="00876F30"/>
    <w:rsid w:val="00877E9D"/>
    <w:rsid w:val="00881F96"/>
    <w:rsid w:val="008A42A3"/>
    <w:rsid w:val="008A5A95"/>
    <w:rsid w:val="008B131C"/>
    <w:rsid w:val="008B1C74"/>
    <w:rsid w:val="008B4D23"/>
    <w:rsid w:val="008C06CE"/>
    <w:rsid w:val="008C7679"/>
    <w:rsid w:val="008D483D"/>
    <w:rsid w:val="008D59B2"/>
    <w:rsid w:val="008D5D21"/>
    <w:rsid w:val="008E2739"/>
    <w:rsid w:val="008E7701"/>
    <w:rsid w:val="008F30AE"/>
    <w:rsid w:val="009036D7"/>
    <w:rsid w:val="00905A2C"/>
    <w:rsid w:val="00905DBC"/>
    <w:rsid w:val="00910E13"/>
    <w:rsid w:val="00915D96"/>
    <w:rsid w:val="00926C09"/>
    <w:rsid w:val="0093345B"/>
    <w:rsid w:val="0094589C"/>
    <w:rsid w:val="00946FB0"/>
    <w:rsid w:val="009470D6"/>
    <w:rsid w:val="00951F45"/>
    <w:rsid w:val="00953D77"/>
    <w:rsid w:val="00955B5D"/>
    <w:rsid w:val="009566AE"/>
    <w:rsid w:val="00960BDD"/>
    <w:rsid w:val="00961479"/>
    <w:rsid w:val="009667EE"/>
    <w:rsid w:val="00967AAE"/>
    <w:rsid w:val="009702C3"/>
    <w:rsid w:val="00971A05"/>
    <w:rsid w:val="0097358D"/>
    <w:rsid w:val="009746D7"/>
    <w:rsid w:val="00975454"/>
    <w:rsid w:val="009762E1"/>
    <w:rsid w:val="0097776A"/>
    <w:rsid w:val="00977BCC"/>
    <w:rsid w:val="009819DA"/>
    <w:rsid w:val="00981AC8"/>
    <w:rsid w:val="009845A6"/>
    <w:rsid w:val="00991DD3"/>
    <w:rsid w:val="009948D0"/>
    <w:rsid w:val="009977BB"/>
    <w:rsid w:val="009A220D"/>
    <w:rsid w:val="009B0C9A"/>
    <w:rsid w:val="009B14A9"/>
    <w:rsid w:val="009C1595"/>
    <w:rsid w:val="009C2A75"/>
    <w:rsid w:val="009C4459"/>
    <w:rsid w:val="009C57AE"/>
    <w:rsid w:val="009D4885"/>
    <w:rsid w:val="009D5B8E"/>
    <w:rsid w:val="009E6F55"/>
    <w:rsid w:val="009E729B"/>
    <w:rsid w:val="009E7AAE"/>
    <w:rsid w:val="009F5E84"/>
    <w:rsid w:val="00A0303D"/>
    <w:rsid w:val="00A06964"/>
    <w:rsid w:val="00A075D9"/>
    <w:rsid w:val="00A152A5"/>
    <w:rsid w:val="00A211AA"/>
    <w:rsid w:val="00A25536"/>
    <w:rsid w:val="00A26332"/>
    <w:rsid w:val="00A26F75"/>
    <w:rsid w:val="00A30430"/>
    <w:rsid w:val="00A41464"/>
    <w:rsid w:val="00A416C5"/>
    <w:rsid w:val="00A42C2F"/>
    <w:rsid w:val="00A4737B"/>
    <w:rsid w:val="00A52952"/>
    <w:rsid w:val="00A53A0A"/>
    <w:rsid w:val="00A55B6C"/>
    <w:rsid w:val="00A5693D"/>
    <w:rsid w:val="00A60C21"/>
    <w:rsid w:val="00A7195D"/>
    <w:rsid w:val="00A73AC3"/>
    <w:rsid w:val="00A80F00"/>
    <w:rsid w:val="00A818AD"/>
    <w:rsid w:val="00A841C3"/>
    <w:rsid w:val="00A92A18"/>
    <w:rsid w:val="00A93204"/>
    <w:rsid w:val="00AA21DA"/>
    <w:rsid w:val="00AA48B7"/>
    <w:rsid w:val="00AB2F6E"/>
    <w:rsid w:val="00AB6000"/>
    <w:rsid w:val="00AC14EF"/>
    <w:rsid w:val="00AC1B39"/>
    <w:rsid w:val="00AC5728"/>
    <w:rsid w:val="00AC7DB8"/>
    <w:rsid w:val="00AD3431"/>
    <w:rsid w:val="00AD37CA"/>
    <w:rsid w:val="00AD4DF6"/>
    <w:rsid w:val="00AD5D06"/>
    <w:rsid w:val="00AE0289"/>
    <w:rsid w:val="00AF2519"/>
    <w:rsid w:val="00B00237"/>
    <w:rsid w:val="00B0568F"/>
    <w:rsid w:val="00B10371"/>
    <w:rsid w:val="00B10FDB"/>
    <w:rsid w:val="00B11213"/>
    <w:rsid w:val="00B20120"/>
    <w:rsid w:val="00B26428"/>
    <w:rsid w:val="00B31A4B"/>
    <w:rsid w:val="00B321C2"/>
    <w:rsid w:val="00B32DCB"/>
    <w:rsid w:val="00B34956"/>
    <w:rsid w:val="00B359C8"/>
    <w:rsid w:val="00B409E2"/>
    <w:rsid w:val="00B43856"/>
    <w:rsid w:val="00B45043"/>
    <w:rsid w:val="00B52D97"/>
    <w:rsid w:val="00B52F73"/>
    <w:rsid w:val="00B530AC"/>
    <w:rsid w:val="00B600D8"/>
    <w:rsid w:val="00B63DE9"/>
    <w:rsid w:val="00B72CCA"/>
    <w:rsid w:val="00B72CEF"/>
    <w:rsid w:val="00B82D55"/>
    <w:rsid w:val="00B85DF9"/>
    <w:rsid w:val="00B867FC"/>
    <w:rsid w:val="00B96E96"/>
    <w:rsid w:val="00B97341"/>
    <w:rsid w:val="00BA2886"/>
    <w:rsid w:val="00BA3F02"/>
    <w:rsid w:val="00BA68B5"/>
    <w:rsid w:val="00BB06F7"/>
    <w:rsid w:val="00BC7493"/>
    <w:rsid w:val="00BD5088"/>
    <w:rsid w:val="00BD727A"/>
    <w:rsid w:val="00BE0724"/>
    <w:rsid w:val="00BE21B4"/>
    <w:rsid w:val="00BE23D4"/>
    <w:rsid w:val="00BE3417"/>
    <w:rsid w:val="00BE4C2D"/>
    <w:rsid w:val="00BE5891"/>
    <w:rsid w:val="00BF4E50"/>
    <w:rsid w:val="00C0102D"/>
    <w:rsid w:val="00C059E4"/>
    <w:rsid w:val="00C05AF6"/>
    <w:rsid w:val="00C16F2F"/>
    <w:rsid w:val="00C2216B"/>
    <w:rsid w:val="00C250CD"/>
    <w:rsid w:val="00C40C2E"/>
    <w:rsid w:val="00C40E3D"/>
    <w:rsid w:val="00C45562"/>
    <w:rsid w:val="00C519E9"/>
    <w:rsid w:val="00C51CCA"/>
    <w:rsid w:val="00C52CF1"/>
    <w:rsid w:val="00C53D5B"/>
    <w:rsid w:val="00C552D9"/>
    <w:rsid w:val="00C63EDC"/>
    <w:rsid w:val="00C70698"/>
    <w:rsid w:val="00C737F4"/>
    <w:rsid w:val="00C74376"/>
    <w:rsid w:val="00C76422"/>
    <w:rsid w:val="00C82F43"/>
    <w:rsid w:val="00C866D3"/>
    <w:rsid w:val="00C9352B"/>
    <w:rsid w:val="00C97C89"/>
    <w:rsid w:val="00CA0B29"/>
    <w:rsid w:val="00CA3A49"/>
    <w:rsid w:val="00CA6BDB"/>
    <w:rsid w:val="00CB5851"/>
    <w:rsid w:val="00CC0E70"/>
    <w:rsid w:val="00CC196C"/>
    <w:rsid w:val="00CC5FDA"/>
    <w:rsid w:val="00CC6F46"/>
    <w:rsid w:val="00CD0DA4"/>
    <w:rsid w:val="00CD4E8D"/>
    <w:rsid w:val="00CE01DA"/>
    <w:rsid w:val="00CE122A"/>
    <w:rsid w:val="00CF0813"/>
    <w:rsid w:val="00CF6DC5"/>
    <w:rsid w:val="00D212E7"/>
    <w:rsid w:val="00D23DB4"/>
    <w:rsid w:val="00D25202"/>
    <w:rsid w:val="00D255C1"/>
    <w:rsid w:val="00D257C2"/>
    <w:rsid w:val="00D31AD3"/>
    <w:rsid w:val="00D338A7"/>
    <w:rsid w:val="00D34A2F"/>
    <w:rsid w:val="00D40A6E"/>
    <w:rsid w:val="00D40E1C"/>
    <w:rsid w:val="00D43067"/>
    <w:rsid w:val="00D45D3B"/>
    <w:rsid w:val="00D528EC"/>
    <w:rsid w:val="00D52FAB"/>
    <w:rsid w:val="00D55DBB"/>
    <w:rsid w:val="00D57E73"/>
    <w:rsid w:val="00D60316"/>
    <w:rsid w:val="00D711DD"/>
    <w:rsid w:val="00D720B0"/>
    <w:rsid w:val="00D73A43"/>
    <w:rsid w:val="00D80CF1"/>
    <w:rsid w:val="00D828A9"/>
    <w:rsid w:val="00D82990"/>
    <w:rsid w:val="00D910E5"/>
    <w:rsid w:val="00D91CFE"/>
    <w:rsid w:val="00D97E2F"/>
    <w:rsid w:val="00D97E3A"/>
    <w:rsid w:val="00DA1357"/>
    <w:rsid w:val="00DA2C05"/>
    <w:rsid w:val="00DA6D9A"/>
    <w:rsid w:val="00DA7B23"/>
    <w:rsid w:val="00DB264C"/>
    <w:rsid w:val="00DB37B0"/>
    <w:rsid w:val="00DB6834"/>
    <w:rsid w:val="00DC0E3D"/>
    <w:rsid w:val="00DD0456"/>
    <w:rsid w:val="00DD098A"/>
    <w:rsid w:val="00DD3855"/>
    <w:rsid w:val="00DD3FC0"/>
    <w:rsid w:val="00DE2F04"/>
    <w:rsid w:val="00DE2F36"/>
    <w:rsid w:val="00DE66AF"/>
    <w:rsid w:val="00DF221A"/>
    <w:rsid w:val="00DF3A36"/>
    <w:rsid w:val="00DF408A"/>
    <w:rsid w:val="00DF64DE"/>
    <w:rsid w:val="00E01B41"/>
    <w:rsid w:val="00E04BC4"/>
    <w:rsid w:val="00E0514B"/>
    <w:rsid w:val="00E12DCD"/>
    <w:rsid w:val="00E14A9A"/>
    <w:rsid w:val="00E221B2"/>
    <w:rsid w:val="00E23B8C"/>
    <w:rsid w:val="00E25D6B"/>
    <w:rsid w:val="00E35B3A"/>
    <w:rsid w:val="00E45150"/>
    <w:rsid w:val="00E573FA"/>
    <w:rsid w:val="00E65733"/>
    <w:rsid w:val="00E65EB5"/>
    <w:rsid w:val="00E7167C"/>
    <w:rsid w:val="00E76080"/>
    <w:rsid w:val="00E8196C"/>
    <w:rsid w:val="00E83198"/>
    <w:rsid w:val="00E85AFA"/>
    <w:rsid w:val="00E9165F"/>
    <w:rsid w:val="00E9599E"/>
    <w:rsid w:val="00E96543"/>
    <w:rsid w:val="00EA48C0"/>
    <w:rsid w:val="00EB2DEA"/>
    <w:rsid w:val="00EB38B0"/>
    <w:rsid w:val="00EB5AF8"/>
    <w:rsid w:val="00EC3F2D"/>
    <w:rsid w:val="00ED29C7"/>
    <w:rsid w:val="00ED474A"/>
    <w:rsid w:val="00ED674C"/>
    <w:rsid w:val="00ED72FF"/>
    <w:rsid w:val="00EE0B27"/>
    <w:rsid w:val="00EE472A"/>
    <w:rsid w:val="00EF0D37"/>
    <w:rsid w:val="00EF236B"/>
    <w:rsid w:val="00EF69DD"/>
    <w:rsid w:val="00F01418"/>
    <w:rsid w:val="00F01803"/>
    <w:rsid w:val="00F05A2F"/>
    <w:rsid w:val="00F06BEE"/>
    <w:rsid w:val="00F06D55"/>
    <w:rsid w:val="00F12478"/>
    <w:rsid w:val="00F1414F"/>
    <w:rsid w:val="00F143F7"/>
    <w:rsid w:val="00F14945"/>
    <w:rsid w:val="00F16D6C"/>
    <w:rsid w:val="00F24094"/>
    <w:rsid w:val="00F2491D"/>
    <w:rsid w:val="00F25CB0"/>
    <w:rsid w:val="00F269C5"/>
    <w:rsid w:val="00F31791"/>
    <w:rsid w:val="00F335C2"/>
    <w:rsid w:val="00F34632"/>
    <w:rsid w:val="00F36467"/>
    <w:rsid w:val="00F37375"/>
    <w:rsid w:val="00F37CA1"/>
    <w:rsid w:val="00F44B7E"/>
    <w:rsid w:val="00F474AC"/>
    <w:rsid w:val="00F50ADF"/>
    <w:rsid w:val="00F611A1"/>
    <w:rsid w:val="00F65566"/>
    <w:rsid w:val="00F805F0"/>
    <w:rsid w:val="00F811B3"/>
    <w:rsid w:val="00F821C1"/>
    <w:rsid w:val="00F822D1"/>
    <w:rsid w:val="00F870D0"/>
    <w:rsid w:val="00F9358D"/>
    <w:rsid w:val="00FA090A"/>
    <w:rsid w:val="00FA2EBC"/>
    <w:rsid w:val="00FA6CA7"/>
    <w:rsid w:val="00FB4B0D"/>
    <w:rsid w:val="00FB5543"/>
    <w:rsid w:val="00FC3A3B"/>
    <w:rsid w:val="00FC3FDD"/>
    <w:rsid w:val="00FC548B"/>
    <w:rsid w:val="00FD3C21"/>
    <w:rsid w:val="00FD4236"/>
    <w:rsid w:val="00FD7834"/>
    <w:rsid w:val="00FE38C2"/>
    <w:rsid w:val="00FF22BF"/>
    <w:rsid w:val="00FF3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1ED002"/>
  <w15:docId w15:val="{20461A9A-19B4-4D80-A820-2AF3743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60316"/>
  </w:style>
  <w:style w:type="paragraph" w:styleId="Titolo1">
    <w:name w:val="heading 1"/>
    <w:basedOn w:val="Normale"/>
    <w:next w:val="Normale"/>
    <w:qFormat/>
    <w:rsid w:val="00D60316"/>
    <w:pPr>
      <w:spacing w:before="240"/>
      <w:outlineLvl w:val="0"/>
    </w:pPr>
    <w:rPr>
      <w:rFonts w:ascii="Arial" w:hAnsi="Arial"/>
      <w:b/>
      <w:sz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ggetto">
    <w:name w:val="oggetto"/>
    <w:basedOn w:val="indirizzo"/>
    <w:rsid w:val="00D60316"/>
    <w:pPr>
      <w:ind w:left="0"/>
    </w:pPr>
    <w:rPr>
      <w:i w:val="0"/>
    </w:rPr>
  </w:style>
  <w:style w:type="paragraph" w:customStyle="1" w:styleId="indirizzo">
    <w:name w:val="indirizzo"/>
    <w:basedOn w:val="Normale"/>
    <w:rsid w:val="00D60316"/>
    <w:pPr>
      <w:ind w:left="5670"/>
    </w:pPr>
    <w:rPr>
      <w:rFonts w:ascii="Arial" w:hAnsi="Arial"/>
      <w:i/>
      <w:sz w:val="24"/>
    </w:rPr>
  </w:style>
  <w:style w:type="paragraph" w:customStyle="1" w:styleId="testo">
    <w:name w:val="testo"/>
    <w:basedOn w:val="oggetto"/>
    <w:rsid w:val="00D60316"/>
    <w:pPr>
      <w:jc w:val="both"/>
    </w:pPr>
  </w:style>
  <w:style w:type="paragraph" w:customStyle="1" w:styleId="firma">
    <w:name w:val="firma"/>
    <w:basedOn w:val="indirizzo"/>
    <w:rsid w:val="00D60316"/>
    <w:pPr>
      <w:jc w:val="center"/>
    </w:pPr>
    <w:rPr>
      <w:rFonts w:ascii="Times New Roman" w:hAnsi="Times New Roman"/>
      <w:sz w:val="26"/>
    </w:rPr>
  </w:style>
  <w:style w:type="paragraph" w:customStyle="1" w:styleId="prot">
    <w:name w:val="prot"/>
    <w:basedOn w:val="indirizzo"/>
    <w:rsid w:val="00D60316"/>
    <w:pPr>
      <w:ind w:left="0"/>
    </w:pPr>
  </w:style>
  <w:style w:type="paragraph" w:styleId="Corpotesto">
    <w:name w:val="Body Text"/>
    <w:basedOn w:val="Normale"/>
    <w:link w:val="CorpotestoCarattere"/>
    <w:rsid w:val="00D60316"/>
    <w:pPr>
      <w:jc w:val="both"/>
    </w:pPr>
    <w:rPr>
      <w:b/>
    </w:rPr>
  </w:style>
  <w:style w:type="paragraph" w:styleId="Testofumetto">
    <w:name w:val="Balloon Text"/>
    <w:basedOn w:val="Normale"/>
    <w:semiHidden/>
    <w:rsid w:val="00D6031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D6031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D6031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60316"/>
  </w:style>
  <w:style w:type="paragraph" w:styleId="Corpodeltesto2">
    <w:name w:val="Body Text 2"/>
    <w:basedOn w:val="Normale"/>
    <w:link w:val="Corpodeltesto2Carattere"/>
    <w:rsid w:val="001D61B7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sid w:val="001D61B7"/>
  </w:style>
  <w:style w:type="table" w:styleId="Grigliatabella">
    <w:name w:val="Table Grid"/>
    <w:basedOn w:val="Tabellanormale"/>
    <w:rsid w:val="008020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testoCarattere">
    <w:name w:val="Corpo testo Carattere"/>
    <w:link w:val="Corpotesto"/>
    <w:rsid w:val="00104F8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VALEX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D28E-F485-47DD-8F1C-3D01C593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C:\WINWORD\VALEX.DOT</Template>
  <TotalTime>11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DIE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luciano izzo</dc:creator>
  <cp:keywords/>
  <cp:lastModifiedBy>ROBERTO NATELLA</cp:lastModifiedBy>
  <cp:revision>11</cp:revision>
  <cp:lastPrinted>2017-07-18T14:08:00Z</cp:lastPrinted>
  <dcterms:created xsi:type="dcterms:W3CDTF">2023-10-16T18:20:00Z</dcterms:created>
  <dcterms:modified xsi:type="dcterms:W3CDTF">2024-05-01T13:34:00Z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2023-11-22T09:28:57Z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b597b77d-dc9a-4fad-8fa6-615a076ad236</vt:lpwstr>
  </property>
  <property fmtid="{D5CDD505-2E9C-101B-9397-08002B2CF9AE}" pid="8" name="MSIP_Label_2ad0b24d-6422-44b0-b3de-abb3a9e8c81a_ContentBits">
    <vt:lpwstr>0</vt:lpwstr>
  </property>
</Properties>
</file>